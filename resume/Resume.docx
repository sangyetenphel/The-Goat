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14:paraId="221B66B7" w14:textId="77777777" w:rsidTr="00222466">
        <w:trPr>
          <w:trHeight w:val="993"/>
          <w:jc w:val="center"/>
        </w:trPr>
        <w:tc>
          <w:tcPr>
            <w:tcW w:w="2942" w:type="dxa"/>
          </w:tcPr>
          <w:p w14:paraId="02D11F66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2BAE33D8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5507AA41" w14:textId="48BF6C14" w:rsidR="00B6466C" w:rsidRPr="00590471" w:rsidRDefault="003B6BAF" w:rsidP="00222466">
            <w:pPr>
              <w:pStyle w:val="Title"/>
            </w:pPr>
            <w:r>
              <w:t xml:space="preserve">SANGYE </w:t>
            </w:r>
            <w:r w:rsidR="00B6466C" w:rsidRPr="00590471">
              <w:br/>
            </w:r>
            <w:r>
              <w:t>TENPHEL</w:t>
            </w:r>
          </w:p>
        </w:tc>
      </w:tr>
      <w:tr w:rsidR="00B6466C" w14:paraId="575AEAB6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04051ED" w14:textId="77777777" w:rsidR="00B6466C" w:rsidRDefault="00B6466C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E1FE80" wp14:editId="66B41155">
                  <wp:extent cx="1347492" cy="1810693"/>
                  <wp:effectExtent l="0" t="0" r="508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92" cy="181069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0E93A39A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0F80EC1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4B8FC781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55EB37D6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3BC9DFEA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3F6780ED" w14:textId="3A7CCE19" w:rsidR="00071D1C" w:rsidRDefault="00071D1C" w:rsidP="000F7D04">
            <w:pPr>
              <w:pStyle w:val="Heading2"/>
              <w:spacing w:before="0"/>
            </w:pPr>
            <w:r>
              <w:t>Personal Details</w:t>
            </w:r>
          </w:p>
          <w:p w14:paraId="60FB737D" w14:textId="097CB908" w:rsidR="00071D1C" w:rsidRPr="00814E4B" w:rsidRDefault="00071D1C" w:rsidP="00071D1C">
            <w:pPr>
              <w:rPr>
                <w:sz w:val="20"/>
                <w:szCs w:val="20"/>
              </w:rPr>
            </w:pPr>
            <w:r w:rsidRPr="00814E4B">
              <w:rPr>
                <w:b/>
                <w:sz w:val="20"/>
                <w:szCs w:val="20"/>
              </w:rPr>
              <w:t xml:space="preserve">Date of birth: </w:t>
            </w:r>
            <w:r w:rsidRPr="00814E4B">
              <w:rPr>
                <w:sz w:val="20"/>
                <w:szCs w:val="20"/>
              </w:rPr>
              <w:t>6 June 1996</w:t>
            </w:r>
          </w:p>
          <w:p w14:paraId="10D32ABF" w14:textId="77777777" w:rsidR="00251F5E" w:rsidRPr="00814E4B" w:rsidRDefault="00251F5E" w:rsidP="00071D1C">
            <w:pPr>
              <w:rPr>
                <w:sz w:val="20"/>
                <w:szCs w:val="20"/>
              </w:rPr>
            </w:pPr>
          </w:p>
          <w:p w14:paraId="155192E5" w14:textId="101B95C4" w:rsidR="00071D1C" w:rsidRPr="00814E4B" w:rsidRDefault="00071D1C" w:rsidP="00071D1C">
            <w:pPr>
              <w:rPr>
                <w:sz w:val="20"/>
                <w:szCs w:val="20"/>
              </w:rPr>
            </w:pPr>
            <w:r w:rsidRPr="00814E4B">
              <w:rPr>
                <w:b/>
                <w:sz w:val="20"/>
                <w:szCs w:val="20"/>
              </w:rPr>
              <w:t xml:space="preserve">Place of birth: </w:t>
            </w:r>
            <w:r w:rsidRPr="00814E4B">
              <w:rPr>
                <w:sz w:val="20"/>
                <w:szCs w:val="20"/>
              </w:rPr>
              <w:t>Kathmandu, Nepal</w:t>
            </w:r>
          </w:p>
          <w:p w14:paraId="0D4D3269" w14:textId="77777777" w:rsidR="00251F5E" w:rsidRPr="00814E4B" w:rsidRDefault="00251F5E" w:rsidP="00071D1C">
            <w:pPr>
              <w:rPr>
                <w:b/>
                <w:sz w:val="20"/>
                <w:szCs w:val="20"/>
              </w:rPr>
            </w:pPr>
          </w:p>
          <w:p w14:paraId="22A5937F" w14:textId="77D3669C" w:rsidR="00071D1C" w:rsidRPr="00814E4B" w:rsidRDefault="00071D1C" w:rsidP="00071D1C">
            <w:pPr>
              <w:rPr>
                <w:sz w:val="20"/>
                <w:szCs w:val="20"/>
              </w:rPr>
            </w:pPr>
            <w:r w:rsidRPr="00814E4B">
              <w:rPr>
                <w:b/>
                <w:sz w:val="20"/>
                <w:szCs w:val="20"/>
              </w:rPr>
              <w:t xml:space="preserve">Languages Known: </w:t>
            </w:r>
            <w:r w:rsidRPr="00814E4B">
              <w:rPr>
                <w:sz w:val="20"/>
                <w:szCs w:val="20"/>
              </w:rPr>
              <w:t>English, Hindi, Nepali, Tibetan</w:t>
            </w:r>
          </w:p>
          <w:p w14:paraId="04146CB5" w14:textId="77777777" w:rsidR="004532D4" w:rsidRDefault="004532D4" w:rsidP="00071D1C">
            <w:pPr>
              <w:rPr>
                <w:sz w:val="20"/>
                <w:szCs w:val="20"/>
              </w:rPr>
            </w:pPr>
          </w:p>
          <w:p w14:paraId="1AACF22D" w14:textId="641F50D8" w:rsidR="004532D4" w:rsidRDefault="004532D4" w:rsidP="004532D4">
            <w:pPr>
              <w:pStyle w:val="Heading2"/>
              <w:spacing w:before="0"/>
            </w:pPr>
            <w:r>
              <w:t>Objectives</w:t>
            </w:r>
          </w:p>
          <w:p w14:paraId="206D4803" w14:textId="3EDBFE57" w:rsidR="004532D4" w:rsidRPr="00814E4B" w:rsidRDefault="004532D4" w:rsidP="004532D4">
            <w:pPr>
              <w:rPr>
                <w:sz w:val="20"/>
                <w:szCs w:val="20"/>
              </w:rPr>
            </w:pPr>
            <w:r w:rsidRPr="00814E4B">
              <w:rPr>
                <w:sz w:val="20"/>
                <w:szCs w:val="20"/>
              </w:rPr>
              <w:t>To work with a progressive company where I can effectively contribute my software skills as a professional.</w:t>
            </w:r>
          </w:p>
          <w:p w14:paraId="0B60C687" w14:textId="77777777" w:rsidR="004532D4" w:rsidRPr="001B7B57" w:rsidRDefault="004532D4" w:rsidP="00071D1C">
            <w:pPr>
              <w:rPr>
                <w:b/>
                <w:sz w:val="20"/>
                <w:szCs w:val="20"/>
              </w:rPr>
            </w:pPr>
          </w:p>
          <w:p w14:paraId="5835EBD7" w14:textId="77777777" w:rsidR="00071D1C" w:rsidRPr="00071D1C" w:rsidRDefault="00071D1C" w:rsidP="00071D1C">
            <w:pPr>
              <w:rPr>
                <w:b/>
              </w:rPr>
            </w:pPr>
          </w:p>
          <w:p w14:paraId="4A9FDF4F" w14:textId="021A20C3" w:rsidR="000F7D04" w:rsidRDefault="003B6BAF" w:rsidP="000F7D04">
            <w:pPr>
              <w:pStyle w:val="Heading2"/>
              <w:spacing w:before="0"/>
            </w:pPr>
            <w:r>
              <w:t>Personal Qualities</w:t>
            </w:r>
          </w:p>
          <w:p w14:paraId="02414747" w14:textId="3ECCCD65" w:rsidR="000F7D04" w:rsidRPr="00814E4B" w:rsidRDefault="003B6BAF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High Grasping Power</w:t>
            </w:r>
          </w:p>
          <w:p w14:paraId="51F0803F" w14:textId="6BBB1B16" w:rsidR="003B6BAF" w:rsidRPr="00814E4B" w:rsidRDefault="003B6BAF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Keen Intellect</w:t>
            </w:r>
          </w:p>
          <w:p w14:paraId="040B1162" w14:textId="1AAD946C" w:rsidR="00FE38BD" w:rsidRPr="00814E4B" w:rsidRDefault="00FE38BD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Can work under pressure to meet deadlines</w:t>
            </w:r>
          </w:p>
          <w:p w14:paraId="1023B673" w14:textId="29E201DA" w:rsidR="00FE38BD" w:rsidRPr="00814E4B" w:rsidRDefault="00FE38BD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Flexible team player</w:t>
            </w:r>
          </w:p>
          <w:p w14:paraId="5E6DDBE4" w14:textId="29F6B2DA" w:rsidR="00071D1C" w:rsidRPr="00814E4B" w:rsidRDefault="00071D1C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Ability to adopt and learn new technologies</w:t>
            </w:r>
          </w:p>
          <w:p w14:paraId="78382EBB" w14:textId="3A9B1FFA" w:rsidR="00071D1C" w:rsidRPr="00814E4B" w:rsidRDefault="00071D1C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Problem solving ability</w:t>
            </w:r>
          </w:p>
          <w:p w14:paraId="6C267D54" w14:textId="5692C337" w:rsidR="00071D1C" w:rsidRPr="00814E4B" w:rsidRDefault="00071D1C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Capacity to work in team or individually and take up responsibilities</w:t>
            </w:r>
          </w:p>
          <w:p w14:paraId="5757E65A" w14:textId="37A08337" w:rsidR="00071D1C" w:rsidRPr="00814E4B" w:rsidRDefault="00071D1C" w:rsidP="00814E4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14E4B">
              <w:rPr>
                <w:color w:val="000000" w:themeColor="text1"/>
              </w:rPr>
              <w:t>Passionate for work</w:t>
            </w:r>
          </w:p>
          <w:p w14:paraId="1D58306F" w14:textId="56E433B0" w:rsidR="000F7D04" w:rsidRDefault="000F7D04" w:rsidP="000F7D04">
            <w:pPr>
              <w:pStyle w:val="Heading2"/>
            </w:pPr>
            <w:r w:rsidRPr="000F7D04">
              <w:t>Education</w:t>
            </w:r>
          </w:p>
          <w:p w14:paraId="0B9FC008" w14:textId="65938E14" w:rsidR="00FE38BD" w:rsidRPr="00814E4B" w:rsidRDefault="00246181" w:rsidP="00246181">
            <w:pPr>
              <w:pStyle w:val="ListBullet"/>
              <w:rPr>
                <w:b/>
                <w:sz w:val="20"/>
                <w:szCs w:val="20"/>
              </w:rPr>
            </w:pPr>
            <w:r w:rsidRPr="00814E4B">
              <w:rPr>
                <w:b/>
                <w:sz w:val="20"/>
                <w:szCs w:val="20"/>
              </w:rPr>
              <w:t>Bachelor, Computer Application</w:t>
            </w:r>
          </w:p>
          <w:p w14:paraId="68BE8E59" w14:textId="77777777" w:rsidR="00251F5E" w:rsidRPr="00814E4B" w:rsidRDefault="00251F5E" w:rsidP="00251F5E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sz w:val="20"/>
                <w:szCs w:val="20"/>
              </w:rPr>
            </w:pPr>
          </w:p>
          <w:p w14:paraId="0FAE605F" w14:textId="2036B588" w:rsidR="00FE38BD" w:rsidRPr="00814E4B" w:rsidRDefault="00FE38BD" w:rsidP="0024618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814E4B">
              <w:rPr>
                <w:sz w:val="20"/>
                <w:szCs w:val="20"/>
              </w:rPr>
              <w:t xml:space="preserve">Salesian College </w:t>
            </w:r>
            <w:r w:rsidR="00246181" w:rsidRPr="00814E4B">
              <w:rPr>
                <w:sz w:val="20"/>
                <w:szCs w:val="20"/>
              </w:rPr>
              <w:t xml:space="preserve">Sonada                                      </w:t>
            </w:r>
            <w:r w:rsidR="00F0339C" w:rsidRPr="00814E4B">
              <w:rPr>
                <w:sz w:val="20"/>
                <w:szCs w:val="20"/>
              </w:rPr>
              <w:t xml:space="preserve"> </w:t>
            </w:r>
            <w:r w:rsidR="00246181" w:rsidRPr="00814E4B">
              <w:rPr>
                <w:sz w:val="20"/>
                <w:szCs w:val="20"/>
              </w:rPr>
              <w:t>Graduated, June 2018</w:t>
            </w:r>
          </w:p>
          <w:p w14:paraId="2F93AB02" w14:textId="1C1CD33A" w:rsidR="00FE38BD" w:rsidRPr="00814E4B" w:rsidRDefault="00246181" w:rsidP="0024618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814E4B">
              <w:rPr>
                <w:sz w:val="20"/>
                <w:szCs w:val="20"/>
              </w:rPr>
              <w:t xml:space="preserve">North Bengal University                                    </w:t>
            </w:r>
            <w:r w:rsidR="00F0339C" w:rsidRPr="00814E4B">
              <w:rPr>
                <w:sz w:val="20"/>
                <w:szCs w:val="20"/>
              </w:rPr>
              <w:t xml:space="preserve">  </w:t>
            </w:r>
            <w:r w:rsidRPr="00814E4B">
              <w:rPr>
                <w:sz w:val="20"/>
                <w:szCs w:val="20"/>
              </w:rPr>
              <w:t>Marks 60%</w:t>
            </w:r>
          </w:p>
          <w:p w14:paraId="43B9AE4E" w14:textId="13576DD2" w:rsidR="00246181" w:rsidRPr="00814E4B" w:rsidRDefault="00246181" w:rsidP="0024618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814E4B">
              <w:rPr>
                <w:sz w:val="20"/>
                <w:szCs w:val="20"/>
              </w:rPr>
              <w:t xml:space="preserve">Darjeeling, West Bengal                                      </w:t>
            </w:r>
            <w:r w:rsidR="00F0339C" w:rsidRPr="00814E4B">
              <w:rPr>
                <w:sz w:val="20"/>
                <w:szCs w:val="20"/>
              </w:rPr>
              <w:t xml:space="preserve"> </w:t>
            </w:r>
            <w:r w:rsidRPr="00814E4B">
              <w:rPr>
                <w:sz w:val="20"/>
                <w:szCs w:val="20"/>
              </w:rPr>
              <w:t>Division 1</w:t>
            </w:r>
          </w:p>
          <w:p w14:paraId="64B5DBC2" w14:textId="18C99A68" w:rsidR="00246181" w:rsidRPr="00814E4B" w:rsidRDefault="00246181" w:rsidP="0024618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814E4B">
              <w:rPr>
                <w:sz w:val="20"/>
                <w:szCs w:val="20"/>
              </w:rPr>
              <w:t>India</w:t>
            </w:r>
          </w:p>
          <w:p w14:paraId="09354800" w14:textId="77777777" w:rsidR="00246181" w:rsidRPr="00814E4B" w:rsidRDefault="00246181" w:rsidP="0024618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37D52888" w14:textId="4C4971C3" w:rsidR="00246181" w:rsidRPr="00814E4B" w:rsidRDefault="00246181" w:rsidP="00246181">
            <w:pPr>
              <w:pStyle w:val="ListBullet"/>
              <w:rPr>
                <w:b/>
                <w:sz w:val="20"/>
                <w:szCs w:val="20"/>
              </w:rPr>
            </w:pPr>
            <w:r w:rsidRPr="00814E4B">
              <w:rPr>
                <w:b/>
                <w:sz w:val="20"/>
                <w:szCs w:val="20"/>
              </w:rPr>
              <w:t>10+2</w:t>
            </w:r>
            <w:r w:rsidR="00B94F00" w:rsidRPr="00814E4B">
              <w:rPr>
                <w:b/>
                <w:sz w:val="20"/>
                <w:szCs w:val="20"/>
              </w:rPr>
              <w:t>,</w:t>
            </w:r>
            <w:r w:rsidRPr="00814E4B">
              <w:rPr>
                <w:b/>
                <w:sz w:val="20"/>
                <w:szCs w:val="20"/>
              </w:rPr>
              <w:t xml:space="preserve"> Science (Mathematics &amp; Computer)</w:t>
            </w:r>
          </w:p>
          <w:p w14:paraId="3838347B" w14:textId="77777777" w:rsidR="00251F5E" w:rsidRPr="00814E4B" w:rsidRDefault="00251F5E" w:rsidP="00251F5E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sz w:val="20"/>
                <w:szCs w:val="20"/>
              </w:rPr>
            </w:pPr>
          </w:p>
          <w:p w14:paraId="619BCAA6" w14:textId="3193011D" w:rsidR="00246181" w:rsidRPr="00814E4B" w:rsidRDefault="003F2E6F" w:rsidP="0024618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814E4B">
              <w:rPr>
                <w:sz w:val="20"/>
                <w:szCs w:val="20"/>
              </w:rPr>
              <w:t xml:space="preserve">RAI </w:t>
            </w:r>
            <w:r w:rsidR="00246181" w:rsidRPr="00814E4B">
              <w:rPr>
                <w:sz w:val="20"/>
                <w:szCs w:val="20"/>
              </w:rPr>
              <w:t xml:space="preserve">School                </w:t>
            </w:r>
            <w:r w:rsidR="000B2DFC" w:rsidRPr="00814E4B">
              <w:rPr>
                <w:sz w:val="20"/>
                <w:szCs w:val="20"/>
              </w:rPr>
              <w:t xml:space="preserve">                                        </w:t>
            </w:r>
            <w:r w:rsidR="001B7B57" w:rsidRPr="00814E4B">
              <w:rPr>
                <w:sz w:val="20"/>
                <w:szCs w:val="20"/>
              </w:rPr>
              <w:t xml:space="preserve">  </w:t>
            </w:r>
            <w:r w:rsidR="00246181" w:rsidRPr="00814E4B">
              <w:rPr>
                <w:sz w:val="20"/>
                <w:szCs w:val="20"/>
              </w:rPr>
              <w:t>Graduated, June 2014</w:t>
            </w:r>
          </w:p>
          <w:p w14:paraId="40B93FF2" w14:textId="4004235E" w:rsidR="00246181" w:rsidRPr="00814E4B" w:rsidRDefault="00246181" w:rsidP="0024618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814E4B">
              <w:rPr>
                <w:sz w:val="20"/>
                <w:szCs w:val="20"/>
              </w:rPr>
              <w:t xml:space="preserve">CBSE Board                                                      </w:t>
            </w:r>
            <w:r w:rsidR="001B7B57" w:rsidRPr="00814E4B">
              <w:rPr>
                <w:sz w:val="20"/>
                <w:szCs w:val="20"/>
              </w:rPr>
              <w:t xml:space="preserve">  </w:t>
            </w:r>
            <w:r w:rsidRPr="00814E4B">
              <w:rPr>
                <w:sz w:val="20"/>
                <w:szCs w:val="20"/>
              </w:rPr>
              <w:t>Marks 75%</w:t>
            </w:r>
          </w:p>
          <w:p w14:paraId="66C00340" w14:textId="68BD44C5" w:rsidR="00246181" w:rsidRPr="00814E4B" w:rsidRDefault="00246181" w:rsidP="00246181">
            <w:pPr>
              <w:pStyle w:val="ListBullet"/>
              <w:numPr>
                <w:ilvl w:val="0"/>
                <w:numId w:val="0"/>
              </w:numPr>
              <w:ind w:left="360"/>
            </w:pPr>
            <w:r w:rsidRPr="00814E4B">
              <w:rPr>
                <w:sz w:val="20"/>
                <w:szCs w:val="20"/>
              </w:rPr>
              <w:t>Kathmandu, Nepal</w:t>
            </w:r>
            <w:r w:rsidRPr="00814E4B">
              <w:t xml:space="preserve">                                        </w:t>
            </w:r>
            <w:r w:rsidR="001B7B57" w:rsidRPr="00814E4B">
              <w:t xml:space="preserve"> </w:t>
            </w:r>
            <w:r w:rsidRPr="00814E4B">
              <w:t xml:space="preserve"> Division 1    </w:t>
            </w:r>
          </w:p>
          <w:p w14:paraId="31547D92" w14:textId="2E280E4F" w:rsidR="000F7D04" w:rsidRPr="000F7D04" w:rsidRDefault="00246181" w:rsidP="000F7D04">
            <w:pPr>
              <w:pStyle w:val="Heading2"/>
            </w:pPr>
            <w:r>
              <w:lastRenderedPageBreak/>
              <w:t>Technical Skill Set</w:t>
            </w:r>
          </w:p>
          <w:p w14:paraId="2A3287E8" w14:textId="1860B482" w:rsidR="00FD4099" w:rsidRPr="001B7B57" w:rsidRDefault="00FD4099" w:rsidP="000F7D04">
            <w:pPr>
              <w:rPr>
                <w:sz w:val="20"/>
                <w:szCs w:val="20"/>
              </w:rPr>
            </w:pPr>
            <w:r w:rsidRPr="001B7B57">
              <w:rPr>
                <w:b/>
                <w:sz w:val="20"/>
                <w:szCs w:val="20"/>
              </w:rPr>
              <w:t>Programming Languages</w:t>
            </w:r>
            <w:r w:rsidRPr="001B7B57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  <w:r w:rsidRPr="001B7B57">
              <w:rPr>
                <w:sz w:val="20"/>
                <w:szCs w:val="20"/>
              </w:rPr>
              <w:t>C, C++,</w:t>
            </w:r>
            <w:r w:rsidR="00B57F32">
              <w:rPr>
                <w:sz w:val="20"/>
                <w:szCs w:val="20"/>
              </w:rPr>
              <w:t xml:space="preserve"> </w:t>
            </w:r>
            <w:r w:rsidR="00D91CB7" w:rsidRPr="001B7B57">
              <w:rPr>
                <w:sz w:val="20"/>
                <w:szCs w:val="20"/>
              </w:rPr>
              <w:t>Java, PHP, Python</w:t>
            </w:r>
            <w:r w:rsidR="00D91CB7">
              <w:rPr>
                <w:sz w:val="20"/>
                <w:szCs w:val="20"/>
              </w:rPr>
              <w:t>,</w:t>
            </w:r>
            <w:r w:rsidR="000176E0">
              <w:rPr>
                <w:sz w:val="20"/>
                <w:szCs w:val="20"/>
              </w:rPr>
              <w:t xml:space="preserve"> Javascript,</w:t>
            </w:r>
            <w:bookmarkStart w:id="0" w:name="_GoBack"/>
            <w:bookmarkEnd w:id="0"/>
            <w:r w:rsidR="00D91CB7">
              <w:rPr>
                <w:sz w:val="20"/>
                <w:szCs w:val="20"/>
              </w:rPr>
              <w:t xml:space="preserve"> </w:t>
            </w:r>
            <w:r w:rsidRPr="001B7B57">
              <w:rPr>
                <w:sz w:val="20"/>
                <w:szCs w:val="20"/>
              </w:rPr>
              <w:t>Visual Basic, .NET, Windows Programming</w:t>
            </w:r>
          </w:p>
          <w:p w14:paraId="4C6B4903" w14:textId="77777777" w:rsidR="00FD4099" w:rsidRPr="001B7B57" w:rsidRDefault="00FD4099" w:rsidP="000F7D04">
            <w:pPr>
              <w:rPr>
                <w:sz w:val="20"/>
                <w:szCs w:val="20"/>
              </w:rPr>
            </w:pPr>
          </w:p>
          <w:p w14:paraId="5073B99A" w14:textId="7DC94D9D" w:rsidR="00FD4099" w:rsidRPr="001B7B57" w:rsidRDefault="00FD4099" w:rsidP="000F7D04">
            <w:pPr>
              <w:rPr>
                <w:sz w:val="20"/>
                <w:szCs w:val="20"/>
              </w:rPr>
            </w:pPr>
            <w:r w:rsidRPr="001B7B57">
              <w:rPr>
                <w:b/>
                <w:sz w:val="20"/>
                <w:szCs w:val="20"/>
              </w:rPr>
              <w:t>Operating Systems:</w:t>
            </w:r>
            <w:r w:rsidRPr="001B7B57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1B7B57">
              <w:rPr>
                <w:sz w:val="20"/>
                <w:szCs w:val="20"/>
              </w:rPr>
              <w:t>Windows (XP,</w:t>
            </w:r>
            <w:r w:rsidR="0002127D">
              <w:rPr>
                <w:sz w:val="20"/>
                <w:szCs w:val="20"/>
              </w:rPr>
              <w:t xml:space="preserve"> </w:t>
            </w:r>
            <w:r w:rsidRPr="001B7B57">
              <w:rPr>
                <w:sz w:val="20"/>
                <w:szCs w:val="20"/>
              </w:rPr>
              <w:t>7,</w:t>
            </w:r>
            <w:r w:rsidR="0002127D">
              <w:rPr>
                <w:sz w:val="20"/>
                <w:szCs w:val="20"/>
              </w:rPr>
              <w:t xml:space="preserve"> </w:t>
            </w:r>
            <w:r w:rsidRPr="001B7B57">
              <w:rPr>
                <w:sz w:val="20"/>
                <w:szCs w:val="20"/>
              </w:rPr>
              <w:t>8,</w:t>
            </w:r>
            <w:r w:rsidR="0002127D">
              <w:rPr>
                <w:sz w:val="20"/>
                <w:szCs w:val="20"/>
              </w:rPr>
              <w:t xml:space="preserve"> </w:t>
            </w:r>
            <w:r w:rsidRPr="001B7B57">
              <w:rPr>
                <w:sz w:val="20"/>
                <w:szCs w:val="20"/>
              </w:rPr>
              <w:t>8.1,</w:t>
            </w:r>
            <w:r w:rsidR="0002127D">
              <w:rPr>
                <w:sz w:val="20"/>
                <w:szCs w:val="20"/>
              </w:rPr>
              <w:t xml:space="preserve"> </w:t>
            </w:r>
            <w:r w:rsidRPr="001B7B57">
              <w:rPr>
                <w:sz w:val="20"/>
                <w:szCs w:val="20"/>
              </w:rPr>
              <w:t>10), Ubuntu, Mac OS, IOS, Android</w:t>
            </w:r>
          </w:p>
          <w:p w14:paraId="1A3CF54A" w14:textId="77777777" w:rsidR="00FD4099" w:rsidRPr="00FD4099" w:rsidRDefault="00FD4099" w:rsidP="000F7D04"/>
          <w:p w14:paraId="0CAA74AF" w14:textId="59F9B086" w:rsidR="00FD4099" w:rsidRPr="001B7B57" w:rsidRDefault="00FD4099" w:rsidP="000F7D04">
            <w:pPr>
              <w:rPr>
                <w:sz w:val="20"/>
                <w:szCs w:val="20"/>
              </w:rPr>
            </w:pPr>
            <w:r w:rsidRPr="001B7B57">
              <w:rPr>
                <w:b/>
                <w:sz w:val="20"/>
                <w:szCs w:val="20"/>
              </w:rPr>
              <w:t>Web Designing Languages</w:t>
            </w:r>
            <w:r w:rsidRPr="001B7B57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  <w:r w:rsidRPr="001B7B57">
              <w:rPr>
                <w:sz w:val="20"/>
                <w:szCs w:val="20"/>
              </w:rPr>
              <w:t>HTML, CSS</w:t>
            </w:r>
          </w:p>
          <w:p w14:paraId="5AF5EA82" w14:textId="77777777" w:rsidR="00FD4099" w:rsidRPr="00FD4099" w:rsidRDefault="00FD4099" w:rsidP="000F7D04"/>
          <w:p w14:paraId="29BE0773" w14:textId="5860E426" w:rsidR="00FD4099" w:rsidRPr="001B7B57" w:rsidRDefault="00FD4099" w:rsidP="000F7D04">
            <w:pPr>
              <w:rPr>
                <w:sz w:val="20"/>
                <w:szCs w:val="20"/>
              </w:rPr>
            </w:pPr>
            <w:r w:rsidRPr="001B7B57">
              <w:rPr>
                <w:b/>
                <w:sz w:val="20"/>
                <w:szCs w:val="20"/>
              </w:rPr>
              <w:t>Databases:</w:t>
            </w:r>
            <w:r w:rsidRPr="001B7B57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1B7B57">
              <w:rPr>
                <w:sz w:val="20"/>
                <w:szCs w:val="20"/>
              </w:rPr>
              <w:t>MySQL</w:t>
            </w:r>
          </w:p>
          <w:p w14:paraId="181D66B1" w14:textId="77777777" w:rsidR="00FD4099" w:rsidRPr="001B7B57" w:rsidRDefault="00FD4099" w:rsidP="000F7D04">
            <w:pPr>
              <w:rPr>
                <w:sz w:val="20"/>
                <w:szCs w:val="20"/>
              </w:rPr>
            </w:pPr>
          </w:p>
          <w:p w14:paraId="4B4E2E73" w14:textId="11B6966E" w:rsidR="00FD4099" w:rsidRPr="001B7B57" w:rsidRDefault="00F144D8" w:rsidP="000F7D0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Applications</w:t>
            </w:r>
            <w:r w:rsidR="00FD4099" w:rsidRPr="001B7B57">
              <w:rPr>
                <w:b/>
                <w:sz w:val="20"/>
                <w:szCs w:val="20"/>
              </w:rPr>
              <w:t>:</w:t>
            </w:r>
            <w:r w:rsidR="00FD4099" w:rsidRPr="001B7B57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Notepad++, Visual Studio, Dreamweaver, Anaconda, Jupyter Notebook, Code Blocks, NetBeans, Eclipse</w:t>
            </w:r>
            <w:r w:rsidR="00D91CB7">
              <w:rPr>
                <w:sz w:val="20"/>
                <w:szCs w:val="20"/>
              </w:rPr>
              <w:t>,</w:t>
            </w:r>
            <w:r w:rsidR="00D91CB7" w:rsidRPr="001B7B57">
              <w:rPr>
                <w:sz w:val="20"/>
                <w:szCs w:val="20"/>
              </w:rPr>
              <w:t xml:space="preserve"> Microsoft Office</w:t>
            </w:r>
            <w:r w:rsidR="00D91CB7">
              <w:rPr>
                <w:sz w:val="20"/>
                <w:szCs w:val="20"/>
              </w:rPr>
              <w:t>, Adobe Photoshop,</w:t>
            </w:r>
          </w:p>
          <w:p w14:paraId="7907EE72" w14:textId="65D18E7F" w:rsidR="00555003" w:rsidRDefault="00FD4099" w:rsidP="000F7D04">
            <w:pPr>
              <w:pStyle w:val="Heading2"/>
            </w:pPr>
            <w:r>
              <w:t>Certifications</w:t>
            </w:r>
          </w:p>
          <w:p w14:paraId="40539475" w14:textId="53BA87EF" w:rsidR="000F7D04" w:rsidRDefault="00C97DF6" w:rsidP="002B23CC">
            <w:pPr>
              <w:pStyle w:val="ListParagraph"/>
              <w:numPr>
                <w:ilvl w:val="0"/>
                <w:numId w:val="8"/>
              </w:numPr>
            </w:pPr>
            <w:r>
              <w:t xml:space="preserve">Developing </w:t>
            </w:r>
            <w:r w:rsidR="00C12CAB">
              <w:t>A</w:t>
            </w:r>
            <w:r>
              <w:t>pplications</w:t>
            </w:r>
            <w:r w:rsidR="00C12CAB">
              <w:t xml:space="preserve"> with MySQL and PHP</w:t>
            </w:r>
            <w:r w:rsidR="002B23CC">
              <w:t xml:space="preserve"> on January 2015 from NIIT</w:t>
            </w:r>
          </w:p>
          <w:p w14:paraId="630C57CC" w14:textId="6EDC2C54" w:rsidR="002B23CC" w:rsidRDefault="002B23CC" w:rsidP="002B23CC">
            <w:pPr>
              <w:pStyle w:val="ListParagraph"/>
              <w:numPr>
                <w:ilvl w:val="0"/>
                <w:numId w:val="8"/>
              </w:numPr>
            </w:pPr>
            <w:r>
              <w:t>Hardware and Networking on August 2012 from MicroSys Institute</w:t>
            </w:r>
          </w:p>
          <w:p w14:paraId="61732EE2" w14:textId="75725341" w:rsidR="000F7D04" w:rsidRDefault="00FD4099" w:rsidP="000F7D04">
            <w:pPr>
              <w:pStyle w:val="Heading2"/>
            </w:pPr>
            <w:r>
              <w:t>Academic Project</w:t>
            </w:r>
          </w:p>
          <w:p w14:paraId="555619FC" w14:textId="5D634ABE" w:rsidR="000F7D04" w:rsidRDefault="00FD4099" w:rsidP="000F7D04">
            <w:pPr>
              <w:rPr>
                <w:sz w:val="20"/>
                <w:szCs w:val="20"/>
              </w:rPr>
            </w:pPr>
            <w:r w:rsidRPr="001B7B57">
              <w:rPr>
                <w:b/>
                <w:sz w:val="20"/>
                <w:szCs w:val="20"/>
              </w:rPr>
              <w:t>Project Name:</w:t>
            </w:r>
            <w:r w:rsidR="00844409">
              <w:rPr>
                <w:b/>
                <w:sz w:val="20"/>
                <w:szCs w:val="20"/>
              </w:rPr>
              <w:t xml:space="preserve"> </w:t>
            </w:r>
            <w:r w:rsidR="00844409" w:rsidRPr="00844409">
              <w:rPr>
                <w:sz w:val="20"/>
                <w:szCs w:val="20"/>
              </w:rPr>
              <w:t>Alpine Lodge</w:t>
            </w:r>
          </w:p>
          <w:p w14:paraId="45373B28" w14:textId="77777777" w:rsidR="00551BD6" w:rsidRPr="00844409" w:rsidRDefault="00551BD6" w:rsidP="000F7D04">
            <w:pPr>
              <w:rPr>
                <w:sz w:val="20"/>
                <w:szCs w:val="20"/>
              </w:rPr>
            </w:pPr>
          </w:p>
          <w:p w14:paraId="19018098" w14:textId="72E54917" w:rsidR="00FD4099" w:rsidRDefault="00FD4099" w:rsidP="000F7D04">
            <w:pPr>
              <w:rPr>
                <w:rFonts w:cs="Times"/>
                <w:sz w:val="20"/>
                <w:szCs w:val="20"/>
              </w:rPr>
            </w:pPr>
            <w:r w:rsidRPr="001B7B57">
              <w:rPr>
                <w:rFonts w:cs="Times"/>
                <w:b/>
                <w:sz w:val="20"/>
                <w:szCs w:val="20"/>
              </w:rPr>
              <w:t>Language Used:</w:t>
            </w:r>
            <w:r w:rsidR="00844409">
              <w:rPr>
                <w:rFonts w:cs="Times"/>
                <w:b/>
                <w:sz w:val="20"/>
                <w:szCs w:val="20"/>
              </w:rPr>
              <w:t xml:space="preserve"> </w:t>
            </w:r>
            <w:r w:rsidR="00844409" w:rsidRPr="00844409">
              <w:rPr>
                <w:rFonts w:cs="Times"/>
                <w:sz w:val="20"/>
                <w:szCs w:val="20"/>
              </w:rPr>
              <w:t>HTML, CSS, PHP, MySQL</w:t>
            </w:r>
          </w:p>
          <w:p w14:paraId="6131F635" w14:textId="77777777" w:rsidR="00551BD6" w:rsidRPr="001B7B57" w:rsidRDefault="00551BD6" w:rsidP="000F7D04">
            <w:pPr>
              <w:rPr>
                <w:rFonts w:cs="Times"/>
                <w:b/>
                <w:sz w:val="20"/>
                <w:szCs w:val="20"/>
              </w:rPr>
            </w:pPr>
          </w:p>
          <w:p w14:paraId="34E8B3B4" w14:textId="3C932F00" w:rsidR="00FD4099" w:rsidRDefault="00FD4099" w:rsidP="000F7D04">
            <w:pPr>
              <w:rPr>
                <w:rFonts w:cs="Times"/>
                <w:sz w:val="20"/>
                <w:szCs w:val="20"/>
              </w:rPr>
            </w:pPr>
            <w:r w:rsidRPr="001B7B57">
              <w:rPr>
                <w:rFonts w:cs="Times"/>
                <w:b/>
                <w:sz w:val="20"/>
                <w:szCs w:val="20"/>
              </w:rPr>
              <w:t>Project Description:</w:t>
            </w:r>
            <w:r w:rsidR="00844409">
              <w:rPr>
                <w:rFonts w:cs="Times"/>
                <w:b/>
                <w:sz w:val="20"/>
                <w:szCs w:val="20"/>
              </w:rPr>
              <w:t xml:space="preserve"> </w:t>
            </w:r>
            <w:r w:rsidR="0055137B" w:rsidRPr="0055137B">
              <w:rPr>
                <w:rFonts w:cs="Times"/>
                <w:sz w:val="20"/>
                <w:szCs w:val="20"/>
              </w:rPr>
              <w:t xml:space="preserve">Online </w:t>
            </w:r>
            <w:r w:rsidR="009976E6">
              <w:rPr>
                <w:rFonts w:cs="Times"/>
                <w:sz w:val="20"/>
                <w:szCs w:val="20"/>
              </w:rPr>
              <w:t xml:space="preserve">mobile responsive </w:t>
            </w:r>
            <w:r w:rsidR="0055137B">
              <w:rPr>
                <w:rFonts w:cs="Times"/>
                <w:sz w:val="20"/>
                <w:szCs w:val="20"/>
              </w:rPr>
              <w:t>l</w:t>
            </w:r>
            <w:r w:rsidR="0055137B" w:rsidRPr="0055137B">
              <w:rPr>
                <w:rFonts w:cs="Times"/>
                <w:sz w:val="20"/>
                <w:szCs w:val="20"/>
              </w:rPr>
              <w:t>odge management system</w:t>
            </w:r>
            <w:r w:rsidR="0055137B">
              <w:rPr>
                <w:rFonts w:cs="Times"/>
                <w:sz w:val="20"/>
                <w:szCs w:val="20"/>
              </w:rPr>
              <w:t>/website</w:t>
            </w:r>
            <w:r w:rsidR="009976E6">
              <w:rPr>
                <w:rFonts w:cs="Times"/>
                <w:sz w:val="20"/>
                <w:szCs w:val="20"/>
              </w:rPr>
              <w:t xml:space="preserve"> where users can book</w:t>
            </w:r>
            <w:r w:rsidR="001B2710">
              <w:rPr>
                <w:rFonts w:cs="Times"/>
                <w:sz w:val="20"/>
                <w:szCs w:val="20"/>
              </w:rPr>
              <w:t xml:space="preserve"> online</w:t>
            </w:r>
            <w:r w:rsidR="002B6CAE">
              <w:rPr>
                <w:rFonts w:cs="Times"/>
                <w:sz w:val="20"/>
                <w:szCs w:val="20"/>
              </w:rPr>
              <w:t>, login/register</w:t>
            </w:r>
            <w:r w:rsidR="001F504A">
              <w:rPr>
                <w:rFonts w:cs="Times"/>
                <w:sz w:val="20"/>
                <w:szCs w:val="20"/>
              </w:rPr>
              <w:t xml:space="preserve">, interactive feedback </w:t>
            </w:r>
            <w:r w:rsidR="009E6CC5">
              <w:rPr>
                <w:rFonts w:cs="Times"/>
                <w:sz w:val="20"/>
                <w:szCs w:val="20"/>
              </w:rPr>
              <w:t xml:space="preserve">section </w:t>
            </w:r>
            <w:r w:rsidR="002B6CAE">
              <w:rPr>
                <w:rFonts w:cs="Times"/>
                <w:sz w:val="20"/>
                <w:szCs w:val="20"/>
              </w:rPr>
              <w:t>etc</w:t>
            </w:r>
            <w:r w:rsidR="009D52AA">
              <w:rPr>
                <w:rFonts w:cs="Times"/>
                <w:sz w:val="20"/>
                <w:szCs w:val="20"/>
              </w:rPr>
              <w:t>.</w:t>
            </w:r>
            <w:r w:rsidR="009976E6">
              <w:rPr>
                <w:rFonts w:cs="Times"/>
                <w:sz w:val="20"/>
                <w:szCs w:val="20"/>
              </w:rPr>
              <w:t xml:space="preserve"> </w:t>
            </w:r>
            <w:r w:rsidR="00D831D6">
              <w:rPr>
                <w:rFonts w:cs="Times"/>
                <w:sz w:val="20"/>
                <w:szCs w:val="20"/>
              </w:rPr>
              <w:t xml:space="preserve">All which will be stored in an </w:t>
            </w:r>
            <w:r w:rsidR="002B6CAE">
              <w:rPr>
                <w:rFonts w:cs="Times"/>
                <w:sz w:val="20"/>
                <w:szCs w:val="20"/>
              </w:rPr>
              <w:t>online</w:t>
            </w:r>
            <w:r w:rsidR="005070A5">
              <w:rPr>
                <w:rFonts w:cs="Times"/>
                <w:sz w:val="20"/>
                <w:szCs w:val="20"/>
              </w:rPr>
              <w:t xml:space="preserve"> </w:t>
            </w:r>
            <w:r w:rsidR="009976E6">
              <w:rPr>
                <w:rFonts w:cs="Times"/>
                <w:sz w:val="20"/>
                <w:szCs w:val="20"/>
              </w:rPr>
              <w:t>databas</w:t>
            </w:r>
            <w:r w:rsidR="002B6CAE">
              <w:rPr>
                <w:rFonts w:cs="Times"/>
                <w:sz w:val="20"/>
                <w:szCs w:val="20"/>
              </w:rPr>
              <w:t>e</w:t>
            </w:r>
            <w:r w:rsidR="001F504A">
              <w:rPr>
                <w:rFonts w:cs="Times"/>
                <w:sz w:val="20"/>
                <w:szCs w:val="20"/>
              </w:rPr>
              <w:t xml:space="preserve">. </w:t>
            </w:r>
          </w:p>
          <w:p w14:paraId="6190E9AC" w14:textId="77777777" w:rsidR="00BC30F3" w:rsidRDefault="00BC30F3" w:rsidP="000F7D04">
            <w:pPr>
              <w:rPr>
                <w:rFonts w:cs="Times"/>
                <w:sz w:val="20"/>
                <w:szCs w:val="20"/>
              </w:rPr>
            </w:pPr>
          </w:p>
          <w:p w14:paraId="599A24B4" w14:textId="4D7D08FC" w:rsidR="00BC30F3" w:rsidRPr="001A680C" w:rsidRDefault="00BC30F3" w:rsidP="001A680C">
            <w:pPr>
              <w:pStyle w:val="Title"/>
              <w:widowControl/>
              <w:pBdr>
                <w:bottom w:val="none" w:sz="0" w:space="0" w:color="auto"/>
              </w:pBdr>
              <w:kinsoku/>
              <w:overflowPunct/>
              <w:autoSpaceDE/>
              <w:autoSpaceDN/>
              <w:adjustRightInd/>
              <w:spacing w:before="0" w:after="0"/>
              <w:rPr>
                <w:rFonts w:asciiTheme="minorHAnsi" w:hAnsiTheme="minorHAnsi"/>
                <w:b w:val="0"/>
                <w:iCs/>
                <w:color w:val="000000"/>
                <w:sz w:val="24"/>
                <w:szCs w:val="26"/>
              </w:rPr>
            </w:pPr>
            <w:r w:rsidRPr="00BC30F3">
              <w:rPr>
                <w:rFonts w:cs="Times"/>
                <w:color w:val="auto"/>
                <w:sz w:val="20"/>
                <w:szCs w:val="20"/>
              </w:rPr>
              <w:t xml:space="preserve">Future Scope: </w:t>
            </w:r>
            <w:r w:rsidRPr="00BC30F3">
              <w:rPr>
                <w:rFonts w:cs="Times"/>
                <w:b w:val="0"/>
                <w:color w:val="auto"/>
                <w:sz w:val="20"/>
                <w:szCs w:val="20"/>
              </w:rPr>
              <w:t>Live weather widget,</w:t>
            </w:r>
            <w:r>
              <w:rPr>
                <w:rFonts w:cs="Times"/>
                <w:color w:val="auto"/>
                <w:sz w:val="20"/>
                <w:szCs w:val="20"/>
              </w:rPr>
              <w:t xml:space="preserve"> </w:t>
            </w:r>
            <w:r w:rsidRPr="00BC30F3">
              <w:rPr>
                <w:rFonts w:asciiTheme="minorHAnsi" w:hAnsiTheme="minorHAnsi"/>
                <w:b w:val="0"/>
                <w:iCs/>
                <w:color w:val="000000"/>
                <w:sz w:val="20"/>
                <w:szCs w:val="20"/>
              </w:rPr>
              <w:t>Artificial Intelligence, Virtual Reality and Augmented Reality images and videos of rooms, sites etc. for better user experience.</w:t>
            </w:r>
          </w:p>
          <w:p w14:paraId="22CCFCC9" w14:textId="2A7507DC" w:rsidR="002738A4" w:rsidRDefault="002738A4" w:rsidP="002738A4">
            <w:pPr>
              <w:pStyle w:val="Heading2"/>
            </w:pPr>
            <w:r>
              <w:t>Additional Info</w:t>
            </w:r>
            <w:r w:rsidR="00BC30F3">
              <w:t>rmation</w:t>
            </w:r>
          </w:p>
          <w:p w14:paraId="66BB5BEF" w14:textId="06E7AA81" w:rsidR="00BC30F3" w:rsidRDefault="00BC30F3" w:rsidP="00BC30F3">
            <w:pPr>
              <w:pStyle w:val="ListParagraph"/>
              <w:numPr>
                <w:ilvl w:val="0"/>
                <w:numId w:val="6"/>
              </w:numPr>
            </w:pPr>
            <w:r>
              <w:t>Topper</w:t>
            </w:r>
            <w:r w:rsidR="002B23CC">
              <w:t xml:space="preserve">/Highest </w:t>
            </w:r>
            <w:r w:rsidR="00814E4B">
              <w:t>Attendance</w:t>
            </w:r>
            <w:r>
              <w:t xml:space="preserve"> of our batch</w:t>
            </w:r>
          </w:p>
          <w:p w14:paraId="4A4947BD" w14:textId="4C51383B" w:rsidR="002B6CAE" w:rsidRDefault="00BC30F3" w:rsidP="002B6CAE">
            <w:pPr>
              <w:pStyle w:val="ListParagraph"/>
              <w:numPr>
                <w:ilvl w:val="0"/>
                <w:numId w:val="6"/>
              </w:numPr>
            </w:pPr>
            <w:r>
              <w:t xml:space="preserve">Currently undergoing Artificial Intelligence/Machine Learning </w:t>
            </w:r>
            <w:r w:rsidR="002B6CAE">
              <w:t>courses</w:t>
            </w:r>
          </w:p>
          <w:p w14:paraId="62E70B98" w14:textId="2FC251FE" w:rsidR="002B6CAE" w:rsidRDefault="00566BBB" w:rsidP="002B6CAE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>a</w:t>
            </w:r>
            <w:r w:rsidR="002B6CAE">
              <w:t xml:space="preserve">s per the current trends </w:t>
            </w:r>
          </w:p>
          <w:p w14:paraId="4CD03E3C" w14:textId="110FF7B5" w:rsidR="00F144D8" w:rsidRDefault="00F144D8" w:rsidP="00F144D8">
            <w:pPr>
              <w:pStyle w:val="ListParagraph"/>
              <w:numPr>
                <w:ilvl w:val="0"/>
                <w:numId w:val="6"/>
              </w:numPr>
            </w:pPr>
            <w:r>
              <w:t xml:space="preserve">Will excel in a particular skill </w:t>
            </w:r>
            <w:r w:rsidR="00D8677B">
              <w:t>according to the company’s goal</w:t>
            </w:r>
          </w:p>
          <w:p w14:paraId="2C9E987F" w14:textId="63C504B5" w:rsidR="002B23CC" w:rsidRDefault="002B23CC" w:rsidP="00F144D8">
            <w:pPr>
              <w:pStyle w:val="ListParagraph"/>
              <w:numPr>
                <w:ilvl w:val="0"/>
                <w:numId w:val="6"/>
              </w:numPr>
            </w:pPr>
            <w:r>
              <w:t xml:space="preserve">Workshop attended: Trends in </w:t>
            </w:r>
            <w:r w:rsidR="00B8019F">
              <w:t>S</w:t>
            </w:r>
            <w:r>
              <w:t xml:space="preserve">cience and </w:t>
            </w:r>
            <w:r w:rsidR="00B8019F">
              <w:t>T</w:t>
            </w:r>
            <w:r>
              <w:t>echnology, Android Application Developer, Open Source Software</w:t>
            </w:r>
            <w:r w:rsidR="00665521">
              <w:t>, etc.</w:t>
            </w:r>
          </w:p>
          <w:p w14:paraId="50B0EFAC" w14:textId="77777777" w:rsidR="00BC30F3" w:rsidRPr="00BC30F3" w:rsidRDefault="00BC30F3" w:rsidP="00BC30F3"/>
          <w:p w14:paraId="1ADA80E6" w14:textId="10FA2F8F" w:rsidR="002738A4" w:rsidRPr="001B7B57" w:rsidRDefault="002738A4" w:rsidP="000F7D04">
            <w:pPr>
              <w:rPr>
                <w:rFonts w:asciiTheme="majorHAnsi" w:hAnsiTheme="majorHAnsi" w:cs="Times"/>
                <w:b/>
                <w:sz w:val="20"/>
                <w:szCs w:val="20"/>
              </w:rPr>
            </w:pPr>
          </w:p>
        </w:tc>
      </w:tr>
      <w:tr w:rsidR="00555003" w14:paraId="1A2ED873" w14:textId="77777777" w:rsidTr="00555003">
        <w:trPr>
          <w:trHeight w:val="1290"/>
          <w:jc w:val="center"/>
        </w:trPr>
        <w:tc>
          <w:tcPr>
            <w:tcW w:w="2942" w:type="dxa"/>
          </w:tcPr>
          <w:p w14:paraId="65E5726F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2E63EC9C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4A78DFCF" w14:textId="77777777" w:rsidR="00555003" w:rsidRPr="00590471" w:rsidRDefault="00555003" w:rsidP="00222466"/>
        </w:tc>
      </w:tr>
      <w:tr w:rsidR="00555003" w14:paraId="026D1C3E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12327BDD" w14:textId="4F1F9CD9" w:rsidR="00555003" w:rsidRPr="00333C6A" w:rsidRDefault="00333C6A" w:rsidP="00222466">
            <w:pPr>
              <w:pStyle w:val="Information"/>
              <w:rPr>
                <w:rStyle w:val="Strong"/>
                <w:bCs w:val="0"/>
                <w:color w:val="FFFFFF" w:themeColor="background1"/>
              </w:rPr>
            </w:pPr>
            <w:r w:rsidRPr="00333C6A">
              <w:rPr>
                <w:bCs/>
              </w:rPr>
              <w:t>Da</w:t>
            </w:r>
            <w:r>
              <w:rPr>
                <w:bCs/>
              </w:rPr>
              <w:t>r</w:t>
            </w:r>
            <w:r w:rsidRPr="00333C6A">
              <w:rPr>
                <w:bCs/>
              </w:rPr>
              <w:t>jeeling</w:t>
            </w:r>
          </w:p>
          <w:p w14:paraId="35C676B9" w14:textId="451FB7E6" w:rsidR="00555003" w:rsidRPr="00222466" w:rsidRDefault="00333C6A" w:rsidP="00222466">
            <w:pPr>
              <w:pStyle w:val="Information"/>
            </w:pPr>
            <w:r>
              <w:t>W.B.,</w:t>
            </w:r>
            <w:r w:rsidR="00D91CB7">
              <w:t xml:space="preserve"> </w:t>
            </w:r>
            <w:r>
              <w:t>INDIA</w:t>
            </w:r>
          </w:p>
        </w:tc>
        <w:tc>
          <w:tcPr>
            <w:tcW w:w="423" w:type="dxa"/>
            <w:vMerge/>
          </w:tcPr>
          <w:p w14:paraId="19C55BD8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43612FA1" w14:textId="77777777" w:rsidR="00555003" w:rsidRDefault="00555003" w:rsidP="005801E5">
            <w:pPr>
              <w:pStyle w:val="Heading1"/>
            </w:pPr>
          </w:p>
        </w:tc>
      </w:tr>
      <w:tr w:rsidR="00555003" w14:paraId="5AB2DF00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2EE12774" w14:textId="77777777"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14:paraId="0EB35813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1468D99" w14:textId="77777777" w:rsidR="00555003" w:rsidRDefault="00555003" w:rsidP="005801E5">
            <w:pPr>
              <w:pStyle w:val="Heading1"/>
            </w:pPr>
          </w:p>
        </w:tc>
      </w:tr>
      <w:tr w:rsidR="00555003" w14:paraId="08EBE44D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1B21FA97" w14:textId="0DE9A562" w:rsidR="00555003" w:rsidRPr="00222466" w:rsidRDefault="00FD4099" w:rsidP="00222466">
            <w:pPr>
              <w:pStyle w:val="Information"/>
            </w:pPr>
            <w:r>
              <w:t>861-731-2054</w:t>
            </w:r>
          </w:p>
        </w:tc>
        <w:tc>
          <w:tcPr>
            <w:tcW w:w="423" w:type="dxa"/>
            <w:vMerge/>
          </w:tcPr>
          <w:p w14:paraId="0197227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E10E347" w14:textId="77777777" w:rsidR="00555003" w:rsidRDefault="00555003" w:rsidP="005801E5">
            <w:pPr>
              <w:pStyle w:val="Heading1"/>
            </w:pPr>
          </w:p>
        </w:tc>
      </w:tr>
      <w:tr w:rsidR="00555003" w14:paraId="02F05594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5CA22437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53544A0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63A9C4D0" w14:textId="77777777" w:rsidR="00555003" w:rsidRDefault="00555003" w:rsidP="005801E5">
            <w:pPr>
              <w:pStyle w:val="Heading1"/>
            </w:pPr>
          </w:p>
        </w:tc>
      </w:tr>
      <w:tr w:rsidR="00555003" w14:paraId="759A67D3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590FC576" w14:textId="278D7CD4" w:rsidR="00555003" w:rsidRPr="00222466" w:rsidRDefault="003F2E6F" w:rsidP="00222466">
            <w:pPr>
              <w:pStyle w:val="Information"/>
            </w:pPr>
            <w:r>
              <w:t>sangyetenphel@gmail.com</w:t>
            </w:r>
          </w:p>
        </w:tc>
        <w:tc>
          <w:tcPr>
            <w:tcW w:w="423" w:type="dxa"/>
            <w:vMerge/>
          </w:tcPr>
          <w:p w14:paraId="4D1730A3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DB1B5DC" w14:textId="77777777" w:rsidR="00555003" w:rsidRDefault="00555003" w:rsidP="005801E5">
            <w:pPr>
              <w:pStyle w:val="Heading1"/>
            </w:pPr>
          </w:p>
        </w:tc>
      </w:tr>
      <w:tr w:rsidR="00555003" w14:paraId="6EB6F05A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3F8DFE9E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456DBBB4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DC6CD19" w14:textId="77777777" w:rsidR="00555003" w:rsidRDefault="00555003" w:rsidP="005801E5">
            <w:pPr>
              <w:pStyle w:val="Heading1"/>
            </w:pPr>
          </w:p>
        </w:tc>
      </w:tr>
      <w:tr w:rsidR="00555003" w14:paraId="4296B2C9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7B2F9657" w14:textId="2AA7AC50" w:rsidR="00555003" w:rsidRPr="00222466" w:rsidRDefault="008A16D2" w:rsidP="00222466">
            <w:pPr>
              <w:pStyle w:val="Information"/>
            </w:pPr>
            <w:r>
              <w:t>alpinelodge.ga</w:t>
            </w:r>
          </w:p>
        </w:tc>
        <w:tc>
          <w:tcPr>
            <w:tcW w:w="423" w:type="dxa"/>
            <w:vMerge/>
          </w:tcPr>
          <w:p w14:paraId="6BA78C4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5BE5A30" w14:textId="77777777" w:rsidR="00555003" w:rsidRDefault="00555003" w:rsidP="005801E5">
            <w:pPr>
              <w:pStyle w:val="Heading1"/>
            </w:pPr>
          </w:p>
        </w:tc>
      </w:tr>
      <w:tr w:rsidR="00555003" w14:paraId="77F69F00" w14:textId="77777777" w:rsidTr="00222466">
        <w:trPr>
          <w:trHeight w:val="2448"/>
          <w:jc w:val="center"/>
        </w:trPr>
        <w:tc>
          <w:tcPr>
            <w:tcW w:w="2942" w:type="dxa"/>
          </w:tcPr>
          <w:p w14:paraId="2A55B092" w14:textId="77777777" w:rsidR="00555003" w:rsidRDefault="00555003" w:rsidP="00222466"/>
        </w:tc>
        <w:tc>
          <w:tcPr>
            <w:tcW w:w="423" w:type="dxa"/>
          </w:tcPr>
          <w:p w14:paraId="3463ABEE" w14:textId="77777777" w:rsidR="00555003" w:rsidRDefault="00555003" w:rsidP="00222466"/>
        </w:tc>
        <w:tc>
          <w:tcPr>
            <w:tcW w:w="6607" w:type="dxa"/>
            <w:vMerge/>
          </w:tcPr>
          <w:p w14:paraId="6EC78999" w14:textId="77777777" w:rsidR="00555003" w:rsidRDefault="00555003" w:rsidP="00222466"/>
        </w:tc>
      </w:tr>
    </w:tbl>
    <w:p w14:paraId="54A2083C" w14:textId="5A33CEDD" w:rsidR="00751C38" w:rsidRPr="008A16D2" w:rsidRDefault="00751C38" w:rsidP="00814E4B">
      <w:pPr>
        <w:pStyle w:val="BodyText"/>
      </w:pPr>
    </w:p>
    <w:sectPr w:rsidR="00751C38" w:rsidRPr="008A16D2" w:rsidSect="00B6466C">
      <w:headerReference w:type="default" r:id="rId12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93577" w14:textId="77777777" w:rsidR="00944799" w:rsidRDefault="00944799" w:rsidP="00590471">
      <w:r>
        <w:separator/>
      </w:r>
    </w:p>
  </w:endnote>
  <w:endnote w:type="continuationSeparator" w:id="0">
    <w:p w14:paraId="520EBE80" w14:textId="77777777" w:rsidR="00944799" w:rsidRDefault="0094479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6221" w14:textId="77777777" w:rsidR="00944799" w:rsidRDefault="00944799" w:rsidP="00590471">
      <w:r>
        <w:separator/>
      </w:r>
    </w:p>
  </w:footnote>
  <w:footnote w:type="continuationSeparator" w:id="0">
    <w:p w14:paraId="08F1D7EF" w14:textId="77777777" w:rsidR="00944799" w:rsidRDefault="0094479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E5039" w14:textId="77777777"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D0C779F" wp14:editId="7255DE42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44BC62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<v:imagedata r:id="rId6" o:title="Email icon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3E30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C466F" w:themeColor="accent2" w:themeTint="99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4B3"/>
    <w:multiLevelType w:val="hybridMultilevel"/>
    <w:tmpl w:val="204204E2"/>
    <w:lvl w:ilvl="0" w:tplc="B2FCE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5CB4"/>
    <w:multiLevelType w:val="hybridMultilevel"/>
    <w:tmpl w:val="9E64DFFE"/>
    <w:lvl w:ilvl="0" w:tplc="D7022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664"/>
    <w:multiLevelType w:val="hybridMultilevel"/>
    <w:tmpl w:val="C98C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733EF"/>
    <w:multiLevelType w:val="hybridMultilevel"/>
    <w:tmpl w:val="1CA2C0B0"/>
    <w:lvl w:ilvl="0" w:tplc="D8748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A25C8C"/>
    <w:multiLevelType w:val="hybridMultilevel"/>
    <w:tmpl w:val="ECE2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8"/>
    <w:rsid w:val="000176E0"/>
    <w:rsid w:val="0002127D"/>
    <w:rsid w:val="00034A93"/>
    <w:rsid w:val="000402BC"/>
    <w:rsid w:val="00041FF8"/>
    <w:rsid w:val="00060042"/>
    <w:rsid w:val="00071D1C"/>
    <w:rsid w:val="000B2DFC"/>
    <w:rsid w:val="000F7D04"/>
    <w:rsid w:val="00101390"/>
    <w:rsid w:val="00150ABD"/>
    <w:rsid w:val="001A680C"/>
    <w:rsid w:val="001B2710"/>
    <w:rsid w:val="001B7B57"/>
    <w:rsid w:val="001F504A"/>
    <w:rsid w:val="00222466"/>
    <w:rsid w:val="00246181"/>
    <w:rsid w:val="00251F5E"/>
    <w:rsid w:val="002738A4"/>
    <w:rsid w:val="002B23CC"/>
    <w:rsid w:val="002B6CAE"/>
    <w:rsid w:val="00304D27"/>
    <w:rsid w:val="00333C6A"/>
    <w:rsid w:val="00367FF7"/>
    <w:rsid w:val="003B6BAF"/>
    <w:rsid w:val="003F2E6F"/>
    <w:rsid w:val="004532D4"/>
    <w:rsid w:val="00472C27"/>
    <w:rsid w:val="005070A5"/>
    <w:rsid w:val="0055137B"/>
    <w:rsid w:val="00551BD6"/>
    <w:rsid w:val="00555003"/>
    <w:rsid w:val="00564F56"/>
    <w:rsid w:val="00566BBB"/>
    <w:rsid w:val="005801E5"/>
    <w:rsid w:val="00590471"/>
    <w:rsid w:val="005923B4"/>
    <w:rsid w:val="005B1000"/>
    <w:rsid w:val="005D01FA"/>
    <w:rsid w:val="00665521"/>
    <w:rsid w:val="00687639"/>
    <w:rsid w:val="00751C38"/>
    <w:rsid w:val="00757B72"/>
    <w:rsid w:val="007F5B63"/>
    <w:rsid w:val="00814E4B"/>
    <w:rsid w:val="0083750D"/>
    <w:rsid w:val="00844409"/>
    <w:rsid w:val="00846CB9"/>
    <w:rsid w:val="008472E9"/>
    <w:rsid w:val="008A16D2"/>
    <w:rsid w:val="008C2CFC"/>
    <w:rsid w:val="00944799"/>
    <w:rsid w:val="00964F31"/>
    <w:rsid w:val="009976E6"/>
    <w:rsid w:val="009D52AA"/>
    <w:rsid w:val="009E6CC5"/>
    <w:rsid w:val="00A44198"/>
    <w:rsid w:val="00B54EDA"/>
    <w:rsid w:val="00B57F32"/>
    <w:rsid w:val="00B6466C"/>
    <w:rsid w:val="00B8019F"/>
    <w:rsid w:val="00B94F00"/>
    <w:rsid w:val="00BC30F3"/>
    <w:rsid w:val="00BF367F"/>
    <w:rsid w:val="00C12CAB"/>
    <w:rsid w:val="00C97DF6"/>
    <w:rsid w:val="00CA6679"/>
    <w:rsid w:val="00CB5F99"/>
    <w:rsid w:val="00CE1E3D"/>
    <w:rsid w:val="00D2687C"/>
    <w:rsid w:val="00D831D6"/>
    <w:rsid w:val="00D8677B"/>
    <w:rsid w:val="00D91CB7"/>
    <w:rsid w:val="00DF2F8A"/>
    <w:rsid w:val="00E05272"/>
    <w:rsid w:val="00E72FFF"/>
    <w:rsid w:val="00E90A60"/>
    <w:rsid w:val="00EE7E09"/>
    <w:rsid w:val="00F01B3C"/>
    <w:rsid w:val="00F0223C"/>
    <w:rsid w:val="00F0339C"/>
    <w:rsid w:val="00F12CDB"/>
    <w:rsid w:val="00F144D8"/>
    <w:rsid w:val="00F41048"/>
    <w:rsid w:val="00F814F9"/>
    <w:rsid w:val="00FD4099"/>
    <w:rsid w:val="00FE3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2CAE1"/>
  <w14:defaultImageDpi w14:val="0"/>
  <w15:docId w15:val="{DC36113D-40D5-48C5-B319-CCF3D33B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ye%20Tenphel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4F6E-37AD-4D09-AFFE-8D7A0A386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0E30D44-2FF4-4B81-9545-199BE883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resume.dotx</Template>
  <TotalTime>1387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Sangye Tenphel</dc:creator>
  <cp:keywords/>
  <dc:description/>
  <cp:lastModifiedBy>Sangye Tenphel</cp:lastModifiedBy>
  <cp:revision>39</cp:revision>
  <dcterms:created xsi:type="dcterms:W3CDTF">2018-07-01T18:42:00Z</dcterms:created>
  <dcterms:modified xsi:type="dcterms:W3CDTF">2018-07-03T19:30:00Z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